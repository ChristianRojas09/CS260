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70E6" w14:textId="280116AD" w:rsidR="00541780" w:rsidRDefault="00541780" w:rsidP="00541780">
      <w:pPr>
        <w:jc w:val="center"/>
      </w:pPr>
    </w:p>
    <w:p w14:paraId="4CCFACB6" w14:textId="56218EFE" w:rsidR="00541780" w:rsidRDefault="00541780" w:rsidP="00541780">
      <w:pPr>
        <w:jc w:val="center"/>
      </w:pPr>
    </w:p>
    <w:p w14:paraId="60778E0C" w14:textId="65915227" w:rsidR="00541780" w:rsidRDefault="00541780" w:rsidP="00541780">
      <w:pPr>
        <w:jc w:val="center"/>
      </w:pPr>
    </w:p>
    <w:p w14:paraId="13097C4F" w14:textId="6DF2A9E1" w:rsidR="00541780" w:rsidRDefault="00541780" w:rsidP="00541780">
      <w:pPr>
        <w:jc w:val="center"/>
      </w:pPr>
    </w:p>
    <w:p w14:paraId="116C0C03" w14:textId="79157886" w:rsidR="00541780" w:rsidRDefault="00541780" w:rsidP="00541780">
      <w:pPr>
        <w:jc w:val="center"/>
      </w:pPr>
    </w:p>
    <w:p w14:paraId="47BD97AD" w14:textId="4F70B05F" w:rsidR="00541780" w:rsidRDefault="00541780" w:rsidP="00541780">
      <w:pPr>
        <w:jc w:val="center"/>
      </w:pPr>
    </w:p>
    <w:p w14:paraId="312B1543" w14:textId="5CDB82A1" w:rsidR="00541780" w:rsidRDefault="00541780" w:rsidP="00541780">
      <w:pPr>
        <w:jc w:val="center"/>
      </w:pPr>
    </w:p>
    <w:p w14:paraId="6C2F4BC7" w14:textId="59B44070" w:rsidR="00541780" w:rsidRDefault="00541780" w:rsidP="00541780">
      <w:pPr>
        <w:jc w:val="center"/>
      </w:pPr>
      <w:r>
        <w:t>7-1 Final Project: Portfolio of Work and Reflection</w:t>
      </w:r>
    </w:p>
    <w:p w14:paraId="7318E84B" w14:textId="1CD065D9" w:rsidR="00541780" w:rsidRDefault="00541780" w:rsidP="00541780">
      <w:pPr>
        <w:jc w:val="center"/>
      </w:pPr>
      <w:r>
        <w:t>Christian Rojas</w:t>
      </w:r>
    </w:p>
    <w:p w14:paraId="01E00290" w14:textId="449B782A" w:rsidR="00541780" w:rsidRDefault="00541780" w:rsidP="00541780">
      <w:pPr>
        <w:jc w:val="center"/>
      </w:pPr>
      <w:r>
        <w:t>CS-260-T5431</w:t>
      </w:r>
    </w:p>
    <w:p w14:paraId="1B5DB36F" w14:textId="51601373" w:rsidR="00541780" w:rsidRDefault="00541780" w:rsidP="00541780">
      <w:pPr>
        <w:jc w:val="center"/>
      </w:pPr>
      <w:r>
        <w:t>06/23/2021</w:t>
      </w:r>
    </w:p>
    <w:p w14:paraId="6DD6F38C" w14:textId="6A4A3AB7" w:rsidR="00541780" w:rsidRDefault="00541780" w:rsidP="00541780">
      <w:pPr>
        <w:jc w:val="center"/>
      </w:pPr>
    </w:p>
    <w:p w14:paraId="0B428BE1" w14:textId="56CB669C" w:rsidR="00541780" w:rsidRDefault="00541780" w:rsidP="00541780">
      <w:pPr>
        <w:jc w:val="center"/>
      </w:pPr>
    </w:p>
    <w:p w14:paraId="542C5C97" w14:textId="44E8F89A" w:rsidR="00541780" w:rsidRDefault="00541780" w:rsidP="00541780">
      <w:pPr>
        <w:jc w:val="center"/>
      </w:pPr>
    </w:p>
    <w:p w14:paraId="38960D6E" w14:textId="6F8DF47F" w:rsidR="00541780" w:rsidRDefault="00541780" w:rsidP="00541780">
      <w:pPr>
        <w:jc w:val="center"/>
      </w:pPr>
    </w:p>
    <w:p w14:paraId="33E9AD8A" w14:textId="26B35549" w:rsidR="00541780" w:rsidRDefault="00541780" w:rsidP="00541780">
      <w:pPr>
        <w:jc w:val="center"/>
      </w:pPr>
    </w:p>
    <w:p w14:paraId="48DB964E" w14:textId="2B21FE70" w:rsidR="00541780" w:rsidRDefault="00541780" w:rsidP="00541780">
      <w:pPr>
        <w:jc w:val="center"/>
      </w:pPr>
    </w:p>
    <w:p w14:paraId="522AC8D5" w14:textId="4E676B6B" w:rsidR="00541780" w:rsidRDefault="00541780" w:rsidP="00541780">
      <w:pPr>
        <w:jc w:val="center"/>
      </w:pPr>
    </w:p>
    <w:p w14:paraId="7090D21E" w14:textId="7ED9B877" w:rsidR="00541780" w:rsidRDefault="00541780" w:rsidP="00541780">
      <w:pPr>
        <w:jc w:val="center"/>
      </w:pPr>
    </w:p>
    <w:p w14:paraId="018698E8" w14:textId="23A4B082" w:rsidR="00541780" w:rsidRDefault="00541780" w:rsidP="00541780">
      <w:pPr>
        <w:jc w:val="center"/>
      </w:pPr>
    </w:p>
    <w:p w14:paraId="001435DC" w14:textId="2262F49B" w:rsidR="00541780" w:rsidRDefault="00541780" w:rsidP="00541780">
      <w:pPr>
        <w:jc w:val="center"/>
      </w:pPr>
    </w:p>
    <w:p w14:paraId="494E9891" w14:textId="673FCF9F" w:rsidR="00541780" w:rsidRDefault="00541780" w:rsidP="00541780">
      <w:pPr>
        <w:jc w:val="center"/>
      </w:pPr>
    </w:p>
    <w:p w14:paraId="73018F89" w14:textId="1DEC7461" w:rsidR="00541780" w:rsidRDefault="00541780" w:rsidP="00541780">
      <w:pPr>
        <w:jc w:val="center"/>
      </w:pPr>
    </w:p>
    <w:p w14:paraId="13397F96" w14:textId="1FE068DF" w:rsidR="00541780" w:rsidRDefault="00541780" w:rsidP="00541780">
      <w:pPr>
        <w:jc w:val="center"/>
      </w:pPr>
    </w:p>
    <w:p w14:paraId="7F240282" w14:textId="705F930E" w:rsidR="00541780" w:rsidRDefault="00541780" w:rsidP="00541780">
      <w:pPr>
        <w:pStyle w:val="ListParagraph"/>
        <w:numPr>
          <w:ilvl w:val="0"/>
          <w:numId w:val="15"/>
        </w:numPr>
      </w:pPr>
      <w:r>
        <w:t>Data Structures:</w:t>
      </w:r>
    </w:p>
    <w:p w14:paraId="1D996491" w14:textId="6CC2ED29" w:rsidR="00541780" w:rsidRDefault="00541780" w:rsidP="00541780">
      <w:pPr>
        <w:pStyle w:val="ListParagraph"/>
        <w:ind w:left="1080"/>
      </w:pPr>
      <w:r>
        <w:t>Definition: A data structure is a format that organizes, stores, and manages a data set. Data structures allow for a system to efficiently retrieve and modify the data within the set. The data structure is comprised of the data values, their functions and relationships.</w:t>
      </w:r>
    </w:p>
    <w:p w14:paraId="0D112646" w14:textId="480F4778" w:rsidR="00541780" w:rsidRDefault="00541780" w:rsidP="00541780">
      <w:pPr>
        <w:pStyle w:val="ListParagraph"/>
        <w:numPr>
          <w:ilvl w:val="0"/>
          <w:numId w:val="16"/>
        </w:numPr>
      </w:pPr>
      <w:r>
        <w:t>Vectors:</w:t>
      </w:r>
    </w:p>
    <w:p w14:paraId="0D35B424" w14:textId="16AA43D5" w:rsidR="00541780" w:rsidRDefault="00541780" w:rsidP="00541780">
      <w:pPr>
        <w:pStyle w:val="ListParagraph"/>
        <w:numPr>
          <w:ilvl w:val="1"/>
          <w:numId w:val="16"/>
        </w:numPr>
      </w:pPr>
      <w:r>
        <w:t xml:space="preserve">A vector is the same as arrays – in the sense that they use an allocated memory system </w:t>
      </w:r>
      <w:r w:rsidR="00915C12">
        <w:t>to store elements. Vectors are ordered lists of items comprised of a specific data type. Each item in a vector is called an ‘element’. To access a vector, they are placed in contiguous storage to be accessed with iteration.</w:t>
      </w:r>
    </w:p>
    <w:p w14:paraId="29558FD6" w14:textId="77777777" w:rsidR="001863ED" w:rsidRDefault="00915C12" w:rsidP="00541780">
      <w:pPr>
        <w:pStyle w:val="ListParagraph"/>
        <w:numPr>
          <w:ilvl w:val="1"/>
          <w:numId w:val="16"/>
        </w:numPr>
      </w:pPr>
      <w:r>
        <w:t xml:space="preserve">We </w:t>
      </w:r>
      <w:r w:rsidR="001863ED">
        <w:t xml:space="preserve">practiced vectors (and their importance) a lot in lab 2-1. In lab 2-1, we defined a vector data structure and had it hold a set of bids: </w:t>
      </w:r>
    </w:p>
    <w:p w14:paraId="01D85699" w14:textId="538DACD0" w:rsidR="00915C12" w:rsidRDefault="001863ED" w:rsidP="0081468B">
      <w:pPr>
        <w:pStyle w:val="ListParagraph"/>
        <w:ind w:left="2160" w:firstLine="720"/>
      </w:pPr>
      <w:r>
        <w:t>written as vector&lt;Bid&gt;bids;</w:t>
      </w:r>
    </w:p>
    <w:p w14:paraId="7D2B7A34" w14:textId="38134DA3" w:rsidR="001863ED" w:rsidRDefault="001863ED" w:rsidP="001863ED">
      <w:pPr>
        <w:pStyle w:val="ListParagraph"/>
        <w:ind w:left="2160"/>
      </w:pPr>
      <w:r>
        <w:t xml:space="preserve">After initializing the vector, </w:t>
      </w:r>
      <w:r w:rsidR="00712DAB">
        <w:t xml:space="preserve">I could access the </w:t>
      </w:r>
      <w:proofErr w:type="spellStart"/>
      <w:r w:rsidR="00712DAB">
        <w:t>i</w:t>
      </w:r>
      <w:r w:rsidR="00712DAB" w:rsidRPr="00712DAB">
        <w:rPr>
          <w:vertAlign w:val="superscript"/>
        </w:rPr>
        <w:t>th</w:t>
      </w:r>
      <w:proofErr w:type="spellEnd"/>
      <w:r w:rsidR="00712DAB">
        <w:t xml:space="preserve">  element in the list by using the vector as an array.</w:t>
      </w:r>
    </w:p>
    <w:p w14:paraId="5796381C" w14:textId="4FA21532" w:rsidR="00712DAB" w:rsidRDefault="00712DAB" w:rsidP="001863ED">
      <w:pPr>
        <w:pStyle w:val="ListParagraph"/>
        <w:ind w:left="2160"/>
      </w:pPr>
      <w:r>
        <w:t>Example code:</w:t>
      </w:r>
    </w:p>
    <w:p w14:paraId="1813EEE4" w14:textId="6B37BB74" w:rsidR="00712DAB" w:rsidRDefault="0081468B" w:rsidP="0081468B">
      <w:pPr>
        <w:pStyle w:val="ListParagraph"/>
        <w:ind w:left="2160" w:firstLine="720"/>
      </w:pPr>
      <w:proofErr w:type="spellStart"/>
      <w:r>
        <w:t>bid</w:t>
      </w:r>
      <w:r w:rsidR="00712DAB">
        <w:t>.title</w:t>
      </w:r>
      <w:proofErr w:type="spellEnd"/>
      <w:r w:rsidR="00712DAB">
        <w:t xml:space="preserve"> = file[</w:t>
      </w:r>
      <w:proofErr w:type="spellStart"/>
      <w:r w:rsidR="00712DAB">
        <w:t>i</w:t>
      </w:r>
      <w:proofErr w:type="spellEnd"/>
      <w:r w:rsidR="00712DAB">
        <w:t>][0]</w:t>
      </w:r>
    </w:p>
    <w:p w14:paraId="4FABB849" w14:textId="7E901795" w:rsidR="0081468B" w:rsidRDefault="00712DAB" w:rsidP="0081468B">
      <w:pPr>
        <w:pStyle w:val="ListParagraph"/>
        <w:ind w:left="2160" w:firstLine="720"/>
      </w:pPr>
      <w:proofErr w:type="spellStart"/>
      <w:r>
        <w:t>bid.fund</w:t>
      </w:r>
      <w:proofErr w:type="spellEnd"/>
      <w:r>
        <w:t>=file[</w:t>
      </w:r>
      <w:proofErr w:type="spellStart"/>
      <w:r>
        <w:t>i</w:t>
      </w:r>
      <w:proofErr w:type="spellEnd"/>
      <w:r>
        <w:t>][2]</w:t>
      </w:r>
    </w:p>
    <w:p w14:paraId="3B1E4618" w14:textId="77777777" w:rsidR="0081468B" w:rsidRDefault="0081468B" w:rsidP="0081468B">
      <w:pPr>
        <w:pStyle w:val="ListParagraph"/>
        <w:ind w:left="1440"/>
      </w:pPr>
    </w:p>
    <w:p w14:paraId="5EABA8EE" w14:textId="77777777" w:rsidR="0081468B" w:rsidRDefault="0081468B" w:rsidP="0081468B">
      <w:pPr>
        <w:pStyle w:val="ListParagraph"/>
        <w:ind w:left="1440"/>
      </w:pPr>
    </w:p>
    <w:p w14:paraId="1B46C7CC" w14:textId="77777777" w:rsidR="0081468B" w:rsidRDefault="0081468B" w:rsidP="0081468B">
      <w:pPr>
        <w:pStyle w:val="ListParagraph"/>
        <w:ind w:left="1440"/>
      </w:pPr>
    </w:p>
    <w:p w14:paraId="78E5BBC4" w14:textId="7A7CA805" w:rsidR="0081468B" w:rsidRDefault="0081468B" w:rsidP="0081468B">
      <w:pPr>
        <w:pStyle w:val="ListParagraph"/>
        <w:numPr>
          <w:ilvl w:val="0"/>
          <w:numId w:val="16"/>
        </w:numPr>
      </w:pPr>
      <w:r>
        <w:lastRenderedPageBreak/>
        <w:t>Hash Tables:</w:t>
      </w:r>
    </w:p>
    <w:p w14:paraId="75200FC8" w14:textId="447FDEC5" w:rsidR="0081468B" w:rsidRDefault="0081468B" w:rsidP="0081468B">
      <w:pPr>
        <w:pStyle w:val="ListParagraph"/>
        <w:numPr>
          <w:ilvl w:val="1"/>
          <w:numId w:val="16"/>
        </w:numPr>
      </w:pPr>
      <w:r>
        <w:t xml:space="preserve">The definition of a hash table is a data structure that stores information that is not yet organized into an array, keeping track of where the data is stored. In a hash table, a ‘key’ is a value that is used to map the index. </w:t>
      </w:r>
      <w:r w:rsidR="00744F89">
        <w:t xml:space="preserve">The ‘key’ is also where pieces of information is stored. Storing the data in a key is very efficient in terms of memory. </w:t>
      </w:r>
    </w:p>
    <w:p w14:paraId="7891F525" w14:textId="77F24F22" w:rsidR="00744F89" w:rsidRDefault="00744F89" w:rsidP="00744F89">
      <w:pPr>
        <w:pStyle w:val="ListParagraph"/>
        <w:ind w:left="2160"/>
      </w:pPr>
      <w:r>
        <w:t>For practice, Lab 5-2 focused on hash tables. The programming activity had me implement a hash table</w:t>
      </w:r>
      <w:r w:rsidR="004B7733">
        <w:t>. I think a good example would be the code that I implemented to define structures to hold bids:</w:t>
      </w:r>
    </w:p>
    <w:p w14:paraId="1DF55A5C" w14:textId="0EC36E40" w:rsidR="004B7733" w:rsidRDefault="004B7733" w:rsidP="00744F89">
      <w:pPr>
        <w:pStyle w:val="ListParagraph"/>
        <w:ind w:left="2160"/>
      </w:pPr>
      <w:r>
        <w:tab/>
      </w:r>
      <w:proofErr w:type="spellStart"/>
      <w:r w:rsidRPr="004B7733">
        <w:t>HashTable</w:t>
      </w:r>
      <w:proofErr w:type="spellEnd"/>
      <w:r w:rsidRPr="004B7733">
        <w:t xml:space="preserve">* </w:t>
      </w:r>
      <w:proofErr w:type="spellStart"/>
      <w:r w:rsidRPr="004B7733">
        <w:t>bidTable</w:t>
      </w:r>
      <w:proofErr w:type="spellEnd"/>
      <w:r w:rsidRPr="004B7733">
        <w:t>;</w:t>
      </w:r>
    </w:p>
    <w:p w14:paraId="5BEF65F6" w14:textId="77777777" w:rsidR="004B7733" w:rsidRDefault="004B7733" w:rsidP="004B7733">
      <w:pPr>
        <w:pStyle w:val="ListParagraph"/>
        <w:ind w:left="2160"/>
      </w:pPr>
      <w:r>
        <w:tab/>
      </w:r>
      <w:r>
        <w:t>struct Node {</w:t>
      </w:r>
    </w:p>
    <w:p w14:paraId="0A27861B" w14:textId="77777777" w:rsidR="004B7733" w:rsidRDefault="004B7733" w:rsidP="004B7733">
      <w:pPr>
        <w:pStyle w:val="ListParagraph"/>
        <w:ind w:left="2160"/>
      </w:pPr>
      <w:r>
        <w:tab/>
      </w:r>
      <w:r>
        <w:tab/>
        <w:t xml:space="preserve">Bid </w:t>
      </w:r>
      <w:proofErr w:type="spellStart"/>
      <w:r>
        <w:t>bid</w:t>
      </w:r>
      <w:proofErr w:type="spellEnd"/>
      <w:r>
        <w:t>;</w:t>
      </w:r>
    </w:p>
    <w:p w14:paraId="29507754" w14:textId="77777777" w:rsidR="004B7733" w:rsidRDefault="004B7733" w:rsidP="004B7733">
      <w:pPr>
        <w:pStyle w:val="ListParagraph"/>
        <w:ind w:left="2160"/>
      </w:pPr>
      <w:r>
        <w:tab/>
      </w:r>
      <w:r>
        <w:tab/>
        <w:t>unsigned key;</w:t>
      </w:r>
    </w:p>
    <w:p w14:paraId="0EFE89DD" w14:textId="77777777" w:rsidR="004B7733" w:rsidRDefault="004B7733" w:rsidP="004B7733">
      <w:pPr>
        <w:pStyle w:val="ListParagraph"/>
        <w:ind w:left="2160"/>
      </w:pPr>
      <w:r>
        <w:tab/>
      </w:r>
      <w:r>
        <w:tab/>
        <w:t>Node* next;</w:t>
      </w:r>
    </w:p>
    <w:p w14:paraId="55FBAD8A" w14:textId="77777777" w:rsidR="004B7733" w:rsidRDefault="004B7733" w:rsidP="004B7733">
      <w:pPr>
        <w:pStyle w:val="ListParagraph"/>
        <w:ind w:left="2160"/>
      </w:pPr>
    </w:p>
    <w:p w14:paraId="333D6133" w14:textId="77777777" w:rsidR="004B7733" w:rsidRDefault="004B7733" w:rsidP="004B7733">
      <w:pPr>
        <w:pStyle w:val="ListParagraph"/>
        <w:ind w:left="2160"/>
      </w:pPr>
      <w:r>
        <w:tab/>
      </w:r>
      <w:r>
        <w:tab/>
        <w:t>Node() {</w:t>
      </w:r>
    </w:p>
    <w:p w14:paraId="54C6A1BD" w14:textId="77777777" w:rsidR="004B7733" w:rsidRDefault="004B7733" w:rsidP="004B7733">
      <w:pPr>
        <w:pStyle w:val="ListParagraph"/>
        <w:ind w:left="2160"/>
      </w:pPr>
      <w:r>
        <w:tab/>
      </w:r>
      <w:r>
        <w:tab/>
      </w:r>
      <w:r>
        <w:tab/>
        <w:t>key = UINT_MAX;</w:t>
      </w:r>
    </w:p>
    <w:p w14:paraId="6337C30C" w14:textId="77777777" w:rsidR="004B7733" w:rsidRDefault="004B7733" w:rsidP="004B7733">
      <w:pPr>
        <w:pStyle w:val="ListParagraph"/>
        <w:ind w:left="2160"/>
      </w:pPr>
      <w:r>
        <w:tab/>
      </w:r>
      <w:r>
        <w:tab/>
      </w:r>
      <w:r>
        <w:tab/>
        <w:t xml:space="preserve">next = </w:t>
      </w:r>
      <w:proofErr w:type="spellStart"/>
      <w:r>
        <w:t>nullptr</w:t>
      </w:r>
      <w:proofErr w:type="spellEnd"/>
      <w:r>
        <w:t>;</w:t>
      </w:r>
    </w:p>
    <w:p w14:paraId="7A695028" w14:textId="25D2D43F" w:rsidR="004B7733" w:rsidRDefault="004B7733" w:rsidP="004B7733">
      <w:pPr>
        <w:pStyle w:val="ListParagraph"/>
        <w:ind w:left="2160"/>
      </w:pPr>
      <w:r>
        <w:tab/>
      </w:r>
      <w:r>
        <w:tab/>
        <w:t>}</w:t>
      </w:r>
    </w:p>
    <w:p w14:paraId="24254955" w14:textId="469EE7C8" w:rsidR="004B7733" w:rsidRDefault="004B7733" w:rsidP="004B7733">
      <w:pPr>
        <w:pStyle w:val="ListParagraph"/>
        <w:ind w:left="2160"/>
      </w:pPr>
      <w:r>
        <w:t>…</w:t>
      </w:r>
    </w:p>
    <w:p w14:paraId="0492DDEF" w14:textId="77777777" w:rsidR="004B7733" w:rsidRDefault="004B7733" w:rsidP="004B7733">
      <w:pPr>
        <w:pStyle w:val="ListParagraph"/>
        <w:ind w:left="2160"/>
      </w:pPr>
      <w:r>
        <w:t>public:</w:t>
      </w:r>
    </w:p>
    <w:p w14:paraId="1158CD87" w14:textId="77777777" w:rsidR="004B7733" w:rsidRDefault="004B7733" w:rsidP="004B7733">
      <w:pPr>
        <w:pStyle w:val="ListParagraph"/>
        <w:ind w:left="2160"/>
      </w:pPr>
      <w:r>
        <w:t xml:space="preserve">    </w:t>
      </w:r>
      <w:proofErr w:type="spellStart"/>
      <w:r>
        <w:t>HashTable</w:t>
      </w:r>
      <w:proofErr w:type="spellEnd"/>
      <w:r>
        <w:t>();</w:t>
      </w:r>
    </w:p>
    <w:p w14:paraId="16D17442" w14:textId="77777777" w:rsidR="004B7733" w:rsidRDefault="004B7733" w:rsidP="004B7733">
      <w:pPr>
        <w:pStyle w:val="ListParagraph"/>
        <w:ind w:left="2160"/>
      </w:pPr>
      <w:r>
        <w:t xml:space="preserve">    </w:t>
      </w:r>
      <w:proofErr w:type="spellStart"/>
      <w:r>
        <w:t>HashTable</w:t>
      </w:r>
      <w:proofErr w:type="spellEnd"/>
      <w:r>
        <w:t>(unsigned size);</w:t>
      </w:r>
    </w:p>
    <w:p w14:paraId="7C65D500" w14:textId="77777777" w:rsidR="004B7733" w:rsidRDefault="004B7733" w:rsidP="004B7733">
      <w:pPr>
        <w:pStyle w:val="ListParagraph"/>
        <w:ind w:left="2160"/>
      </w:pPr>
      <w:r>
        <w:lastRenderedPageBreak/>
        <w:t xml:space="preserve">    virtual ~</w:t>
      </w:r>
      <w:proofErr w:type="spellStart"/>
      <w:r>
        <w:t>HashTable</w:t>
      </w:r>
      <w:proofErr w:type="spellEnd"/>
      <w:r>
        <w:t>();</w:t>
      </w:r>
    </w:p>
    <w:p w14:paraId="69A956B6" w14:textId="77777777" w:rsidR="004B7733" w:rsidRDefault="004B7733" w:rsidP="004B7733">
      <w:pPr>
        <w:pStyle w:val="ListParagraph"/>
        <w:ind w:left="2160"/>
      </w:pPr>
      <w:r>
        <w:t xml:space="preserve">    void Insert(Bid bid);</w:t>
      </w:r>
    </w:p>
    <w:p w14:paraId="20706BBF" w14:textId="77777777" w:rsidR="004B7733" w:rsidRDefault="004B7733" w:rsidP="004B7733">
      <w:pPr>
        <w:pStyle w:val="ListParagraph"/>
        <w:ind w:left="2160"/>
      </w:pPr>
      <w:r>
        <w:t xml:space="preserve">    void </w:t>
      </w:r>
      <w:proofErr w:type="spellStart"/>
      <w:r>
        <w:t>PrintAll</w:t>
      </w:r>
      <w:proofErr w:type="spellEnd"/>
      <w:r>
        <w:t>();</w:t>
      </w:r>
    </w:p>
    <w:p w14:paraId="13E239E2" w14:textId="77777777" w:rsidR="004B7733" w:rsidRDefault="004B7733" w:rsidP="004B7733">
      <w:pPr>
        <w:pStyle w:val="ListParagraph"/>
        <w:ind w:left="2160"/>
      </w:pPr>
      <w:r>
        <w:t xml:space="preserve">    void Remove(string </w:t>
      </w:r>
      <w:proofErr w:type="spellStart"/>
      <w:r>
        <w:t>bidId</w:t>
      </w:r>
      <w:proofErr w:type="spellEnd"/>
      <w:r>
        <w:t>);</w:t>
      </w:r>
    </w:p>
    <w:p w14:paraId="68D34F1E" w14:textId="77777777" w:rsidR="004B7733" w:rsidRDefault="004B7733" w:rsidP="004B7733">
      <w:pPr>
        <w:pStyle w:val="ListParagraph"/>
        <w:ind w:left="2160"/>
      </w:pPr>
      <w:r>
        <w:t xml:space="preserve">    Bid Search(string </w:t>
      </w:r>
      <w:proofErr w:type="spellStart"/>
      <w:r>
        <w:t>bidId</w:t>
      </w:r>
      <w:proofErr w:type="spellEnd"/>
      <w:r>
        <w:t>);</w:t>
      </w:r>
    </w:p>
    <w:p w14:paraId="592EC74F" w14:textId="4699629D" w:rsidR="004B7733" w:rsidRDefault="004B7733" w:rsidP="004B7733">
      <w:pPr>
        <w:pStyle w:val="ListParagraph"/>
        <w:ind w:left="2160"/>
      </w:pPr>
      <w:r>
        <w:t>};</w:t>
      </w:r>
    </w:p>
    <w:p w14:paraId="0568F39C" w14:textId="0893DE57" w:rsidR="004B7733" w:rsidRDefault="004B7733" w:rsidP="004B7733">
      <w:pPr>
        <w:pStyle w:val="ListParagraph"/>
        <w:numPr>
          <w:ilvl w:val="0"/>
          <w:numId w:val="16"/>
        </w:numPr>
      </w:pPr>
      <w:r>
        <w:t>Tree Structures:</w:t>
      </w:r>
    </w:p>
    <w:p w14:paraId="2BC56388" w14:textId="0477A309" w:rsidR="004B7733" w:rsidRDefault="007B28C7" w:rsidP="007B28C7">
      <w:pPr>
        <w:pStyle w:val="ListParagraph"/>
        <w:ind w:left="1440"/>
      </w:pPr>
      <w:r>
        <w:t>The definition of a tree is a data structure that consists of a root, parent, internal node, and a leaf. The root being a tree with no parent. The parent is the node with a child. The internal node contains at least one child, and the leaf is a tree node with no children. Tree structures are truly fantastic, and while they do take some time to implement properly, as long as your machine is able to handle the load on the memory – or better yet, if the trees use cloud storage/high speed SSDs</w:t>
      </w:r>
      <w:r w:rsidR="00952BAC">
        <w:t>.</w:t>
      </w:r>
    </w:p>
    <w:p w14:paraId="7CB63355" w14:textId="2E51F042" w:rsidR="00952BAC" w:rsidRDefault="00952BAC" w:rsidP="007B28C7">
      <w:pPr>
        <w:pStyle w:val="ListParagraph"/>
        <w:ind w:left="1440"/>
      </w:pPr>
      <w:r>
        <w:t>In lab 6-2 I worked on implementing tree structures into my program and it gave me a really good look at what these structures are all about. The following example shows the binary search tree tool.</w:t>
      </w:r>
    </w:p>
    <w:p w14:paraId="689D34C6" w14:textId="77777777" w:rsidR="0024546C" w:rsidRDefault="00952BAC" w:rsidP="0024546C">
      <w:pPr>
        <w:pStyle w:val="ListParagraph"/>
        <w:ind w:left="1440"/>
      </w:pPr>
      <w:r>
        <w:tab/>
      </w:r>
      <w:r w:rsidR="0024546C">
        <w:t xml:space="preserve">class </w:t>
      </w:r>
      <w:proofErr w:type="spellStart"/>
      <w:r w:rsidR="0024546C">
        <w:t>BinarySearchTree</w:t>
      </w:r>
      <w:proofErr w:type="spellEnd"/>
      <w:r w:rsidR="0024546C">
        <w:t xml:space="preserve"> {</w:t>
      </w:r>
    </w:p>
    <w:p w14:paraId="71FE8C75" w14:textId="77777777" w:rsidR="0024546C" w:rsidRDefault="0024546C" w:rsidP="0024546C">
      <w:pPr>
        <w:pStyle w:val="ListParagraph"/>
        <w:ind w:left="1440"/>
      </w:pPr>
    </w:p>
    <w:p w14:paraId="4D5F605C" w14:textId="77777777" w:rsidR="0024546C" w:rsidRDefault="0024546C" w:rsidP="0024546C">
      <w:pPr>
        <w:pStyle w:val="ListParagraph"/>
        <w:ind w:left="1440" w:firstLine="720"/>
      </w:pPr>
      <w:r>
        <w:t>private:</w:t>
      </w:r>
    </w:p>
    <w:p w14:paraId="5F008D00" w14:textId="7FCF5021" w:rsidR="0024546C" w:rsidRDefault="0024546C" w:rsidP="0024546C">
      <w:pPr>
        <w:pStyle w:val="ListParagraph"/>
        <w:ind w:left="1440"/>
      </w:pPr>
      <w:r>
        <w:t xml:space="preserve">    </w:t>
      </w:r>
      <w:r>
        <w:tab/>
      </w:r>
      <w:r>
        <w:t>Node* root;</w:t>
      </w:r>
    </w:p>
    <w:p w14:paraId="332E2233" w14:textId="77777777" w:rsidR="0024546C" w:rsidRDefault="0024546C" w:rsidP="0024546C">
      <w:pPr>
        <w:pStyle w:val="ListParagraph"/>
        <w:ind w:left="1440"/>
      </w:pPr>
    </w:p>
    <w:p w14:paraId="0BE2D945" w14:textId="4F41F18E" w:rsidR="0024546C" w:rsidRDefault="0024546C" w:rsidP="0024546C">
      <w:pPr>
        <w:pStyle w:val="ListParagraph"/>
        <w:ind w:left="1440"/>
      </w:pPr>
      <w:r>
        <w:t xml:space="preserve">    </w:t>
      </w:r>
      <w:r>
        <w:tab/>
      </w:r>
      <w:r>
        <w:t xml:space="preserve">void </w:t>
      </w:r>
      <w:proofErr w:type="spellStart"/>
      <w:r>
        <w:t>addNode</w:t>
      </w:r>
      <w:proofErr w:type="spellEnd"/>
      <w:r>
        <w:t>(Node* node, Bid bid);</w:t>
      </w:r>
    </w:p>
    <w:p w14:paraId="18B5DE45" w14:textId="2FDCC042" w:rsidR="0024546C" w:rsidRDefault="0024546C" w:rsidP="0024546C">
      <w:pPr>
        <w:pStyle w:val="ListParagraph"/>
        <w:ind w:left="1440"/>
      </w:pPr>
      <w:r>
        <w:t xml:space="preserve">    </w:t>
      </w:r>
      <w:r>
        <w:tab/>
      </w:r>
      <w:r>
        <w:t xml:space="preserve">void </w:t>
      </w:r>
      <w:proofErr w:type="spellStart"/>
      <w:r>
        <w:t>inOrder</w:t>
      </w:r>
      <w:proofErr w:type="spellEnd"/>
      <w:r>
        <w:t>(Node* node);</w:t>
      </w:r>
    </w:p>
    <w:p w14:paraId="141CCB5F" w14:textId="77777777" w:rsidR="0024546C" w:rsidRDefault="0024546C" w:rsidP="0024546C">
      <w:pPr>
        <w:pStyle w:val="ListParagraph"/>
        <w:ind w:left="1440"/>
      </w:pPr>
      <w:r>
        <w:lastRenderedPageBreak/>
        <w:t xml:space="preserve">    Node* </w:t>
      </w:r>
      <w:proofErr w:type="spellStart"/>
      <w:r>
        <w:t>removeNode</w:t>
      </w:r>
      <w:proofErr w:type="spellEnd"/>
      <w:r>
        <w:t xml:space="preserve">(Node* node, string </w:t>
      </w:r>
      <w:proofErr w:type="spellStart"/>
      <w:r>
        <w:t>bidId</w:t>
      </w:r>
      <w:proofErr w:type="spellEnd"/>
      <w:r>
        <w:t>);</w:t>
      </w:r>
    </w:p>
    <w:p w14:paraId="2FB2A7DF" w14:textId="77777777" w:rsidR="0024546C" w:rsidRDefault="0024546C" w:rsidP="0024546C">
      <w:pPr>
        <w:pStyle w:val="ListParagraph"/>
        <w:ind w:left="1440"/>
      </w:pPr>
    </w:p>
    <w:p w14:paraId="73DEDDDD" w14:textId="77777777" w:rsidR="0024546C" w:rsidRDefault="0024546C" w:rsidP="0024546C">
      <w:pPr>
        <w:pStyle w:val="ListParagraph"/>
        <w:ind w:left="1440"/>
      </w:pPr>
      <w:r>
        <w:t>public:</w:t>
      </w:r>
    </w:p>
    <w:p w14:paraId="47F26EE8" w14:textId="77777777" w:rsidR="0024546C" w:rsidRDefault="0024546C" w:rsidP="0024546C">
      <w:pPr>
        <w:pStyle w:val="ListParagraph"/>
        <w:ind w:left="1440"/>
      </w:pPr>
      <w:r>
        <w:t xml:space="preserve">    </w:t>
      </w:r>
      <w:proofErr w:type="spellStart"/>
      <w:r>
        <w:t>BinarySearchTree</w:t>
      </w:r>
      <w:proofErr w:type="spellEnd"/>
      <w:r>
        <w:t>();</w:t>
      </w:r>
    </w:p>
    <w:p w14:paraId="3A958B6E" w14:textId="77777777" w:rsidR="0024546C" w:rsidRDefault="0024546C" w:rsidP="0024546C">
      <w:pPr>
        <w:pStyle w:val="ListParagraph"/>
        <w:ind w:left="1440"/>
      </w:pPr>
      <w:r>
        <w:t xml:space="preserve">    virtual ~</w:t>
      </w:r>
      <w:proofErr w:type="spellStart"/>
      <w:r>
        <w:t>BinarySearchTree</w:t>
      </w:r>
      <w:proofErr w:type="spellEnd"/>
      <w:r>
        <w:t>();</w:t>
      </w:r>
    </w:p>
    <w:p w14:paraId="1612C9F0" w14:textId="77777777" w:rsidR="0024546C" w:rsidRDefault="0024546C" w:rsidP="0024546C">
      <w:pPr>
        <w:pStyle w:val="ListParagraph"/>
        <w:ind w:left="1440"/>
      </w:pPr>
      <w:r>
        <w:t xml:space="preserve">    void </w:t>
      </w:r>
      <w:proofErr w:type="spellStart"/>
      <w:r>
        <w:t>InOrder</w:t>
      </w:r>
      <w:proofErr w:type="spellEnd"/>
      <w:r>
        <w:t>();</w:t>
      </w:r>
    </w:p>
    <w:p w14:paraId="69D9C0E5" w14:textId="77777777" w:rsidR="0024546C" w:rsidRDefault="0024546C" w:rsidP="0024546C">
      <w:pPr>
        <w:pStyle w:val="ListParagraph"/>
        <w:ind w:left="1440"/>
      </w:pPr>
      <w:r>
        <w:t xml:space="preserve">    void Insert(Bid bid);</w:t>
      </w:r>
    </w:p>
    <w:p w14:paraId="61CA00AF" w14:textId="77777777" w:rsidR="0024546C" w:rsidRDefault="0024546C" w:rsidP="0024546C">
      <w:pPr>
        <w:pStyle w:val="ListParagraph"/>
        <w:ind w:left="1440"/>
      </w:pPr>
      <w:r>
        <w:t xml:space="preserve">    void Remove(string </w:t>
      </w:r>
      <w:proofErr w:type="spellStart"/>
      <w:r>
        <w:t>bidId</w:t>
      </w:r>
      <w:proofErr w:type="spellEnd"/>
      <w:r>
        <w:t>);</w:t>
      </w:r>
    </w:p>
    <w:p w14:paraId="1D891E35" w14:textId="77777777" w:rsidR="0024546C" w:rsidRDefault="0024546C" w:rsidP="0024546C">
      <w:pPr>
        <w:pStyle w:val="ListParagraph"/>
        <w:ind w:left="1440"/>
      </w:pPr>
      <w:r>
        <w:t xml:space="preserve">    Bid Search(string </w:t>
      </w:r>
      <w:proofErr w:type="spellStart"/>
      <w:r>
        <w:t>bidId</w:t>
      </w:r>
      <w:proofErr w:type="spellEnd"/>
      <w:r>
        <w:t>);</w:t>
      </w:r>
    </w:p>
    <w:p w14:paraId="187AD039" w14:textId="4F7B9D5B" w:rsidR="00952BAC" w:rsidRDefault="0024546C" w:rsidP="0024546C">
      <w:pPr>
        <w:pStyle w:val="ListParagraph"/>
        <w:ind w:left="1440"/>
      </w:pPr>
      <w:r>
        <w:t>};</w:t>
      </w:r>
    </w:p>
    <w:p w14:paraId="351668AA" w14:textId="1596B7E0" w:rsidR="0024546C" w:rsidRDefault="0024546C" w:rsidP="0024546C">
      <w:pPr>
        <w:pStyle w:val="ListParagraph"/>
        <w:numPr>
          <w:ilvl w:val="0"/>
          <w:numId w:val="15"/>
        </w:numPr>
      </w:pPr>
      <w:r>
        <w:t>Algorithms</w:t>
      </w:r>
    </w:p>
    <w:p w14:paraId="5218C9E4" w14:textId="248760E3" w:rsidR="0024546C" w:rsidRDefault="0024546C" w:rsidP="0024546C">
      <w:pPr>
        <w:pStyle w:val="ListParagraph"/>
        <w:ind w:left="1080"/>
      </w:pPr>
      <w:r>
        <w:t>Algorithms are a dream come true. Programs that are able to be given a set of instructions and then follow those instructions autonomously to get from point A to B. Algorithms in simple terms, are sequences to accomplish a task. The following are three algorithms that we went over in class.</w:t>
      </w:r>
    </w:p>
    <w:p w14:paraId="789CBD2D" w14:textId="79432BCF" w:rsidR="0024546C" w:rsidRDefault="0024546C" w:rsidP="0024546C">
      <w:pPr>
        <w:pStyle w:val="ListParagraph"/>
        <w:numPr>
          <w:ilvl w:val="0"/>
          <w:numId w:val="16"/>
        </w:numPr>
      </w:pPr>
      <w:r>
        <w:t>Search</w:t>
      </w:r>
    </w:p>
    <w:p w14:paraId="20F48A67" w14:textId="12944354" w:rsidR="0024546C" w:rsidRDefault="0024546C" w:rsidP="0024546C">
      <w:pPr>
        <w:pStyle w:val="ListParagraph"/>
        <w:ind w:left="1440"/>
      </w:pPr>
      <w:r>
        <w:t xml:space="preserve">This specific algorithm is used to search for things. Search runs through lists of data to retrieve relevant information. Linear and binary search are the two sub-types that can be used when implementing the search algorithm. </w:t>
      </w:r>
      <w:r w:rsidR="00820B06">
        <w:t>The search algorithm can been seen in lab 2-1.</w:t>
      </w:r>
    </w:p>
    <w:p w14:paraId="5CE7B179" w14:textId="75B0CFB0" w:rsidR="00820B06" w:rsidRDefault="00820B06" w:rsidP="00820B06">
      <w:pPr>
        <w:pStyle w:val="ListParagraph"/>
        <w:numPr>
          <w:ilvl w:val="0"/>
          <w:numId w:val="16"/>
        </w:numPr>
      </w:pPr>
      <w:r>
        <w:t>Sort</w:t>
      </w:r>
    </w:p>
    <w:p w14:paraId="1B1C794B" w14:textId="5777D4A3" w:rsidR="00820B06" w:rsidRDefault="00820B06" w:rsidP="00820B06">
      <w:pPr>
        <w:pStyle w:val="ListParagraph"/>
        <w:ind w:left="1440"/>
      </w:pPr>
      <w:r>
        <w:t xml:space="preserve">Sort is another algorithm that we practiced. </w:t>
      </w:r>
    </w:p>
    <w:p w14:paraId="459D697B" w14:textId="00D4CB83" w:rsidR="0081468B" w:rsidRDefault="0081468B" w:rsidP="0081468B">
      <w:r>
        <w:tab/>
      </w:r>
      <w:r>
        <w:tab/>
      </w:r>
      <w:r>
        <w:tab/>
      </w:r>
    </w:p>
    <w:p w14:paraId="0DBA6338" w14:textId="77777777" w:rsidR="00712DAB" w:rsidRDefault="00712DAB" w:rsidP="001863ED">
      <w:pPr>
        <w:pStyle w:val="ListParagraph"/>
        <w:ind w:left="2160"/>
      </w:pPr>
    </w:p>
    <w:sectPr w:rsidR="00712D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DABB" w14:textId="77777777" w:rsidR="00541780" w:rsidRDefault="00541780" w:rsidP="00541780">
      <w:pPr>
        <w:spacing w:line="240" w:lineRule="auto"/>
      </w:pPr>
      <w:r>
        <w:separator/>
      </w:r>
    </w:p>
  </w:endnote>
  <w:endnote w:type="continuationSeparator" w:id="0">
    <w:p w14:paraId="3B69B449" w14:textId="77777777" w:rsidR="00541780" w:rsidRDefault="00541780" w:rsidP="00541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8981" w14:textId="77777777" w:rsidR="00541780" w:rsidRDefault="00541780" w:rsidP="00541780">
      <w:pPr>
        <w:spacing w:line="240" w:lineRule="auto"/>
      </w:pPr>
      <w:r>
        <w:separator/>
      </w:r>
    </w:p>
  </w:footnote>
  <w:footnote w:type="continuationSeparator" w:id="0">
    <w:p w14:paraId="3AF1FC46" w14:textId="77777777" w:rsidR="00541780" w:rsidRDefault="00541780" w:rsidP="00541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0D22" w14:textId="15A23A6E" w:rsidR="00541780" w:rsidRDefault="00541780">
    <w:pPr>
      <w:pStyle w:val="Header"/>
    </w:pPr>
    <w:r>
      <w:t>Christian Rojas</w:t>
    </w:r>
  </w:p>
  <w:p w14:paraId="0BA856B8" w14:textId="2852F1D5" w:rsidR="00541780" w:rsidRDefault="00541780">
    <w:pPr>
      <w:pStyle w:val="Header"/>
    </w:pPr>
    <w:r>
      <w:t>CS-260</w:t>
    </w:r>
  </w:p>
  <w:p w14:paraId="11143A52" w14:textId="6DECC224" w:rsidR="00541780" w:rsidRDefault="00541780">
    <w:pPr>
      <w:pStyle w:val="Header"/>
    </w:pPr>
    <w:r>
      <w:t>6/23/2021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376CDA"/>
    <w:multiLevelType w:val="hybridMultilevel"/>
    <w:tmpl w:val="1D269980"/>
    <w:lvl w:ilvl="0" w:tplc="2182D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844583"/>
    <w:multiLevelType w:val="hybridMultilevel"/>
    <w:tmpl w:val="8D240C1A"/>
    <w:lvl w:ilvl="0" w:tplc="AF445120">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5"/>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80"/>
    <w:rsid w:val="000005E5"/>
    <w:rsid w:val="001863ED"/>
    <w:rsid w:val="0024546C"/>
    <w:rsid w:val="00442B3C"/>
    <w:rsid w:val="004B7733"/>
    <w:rsid w:val="00541780"/>
    <w:rsid w:val="00712DAB"/>
    <w:rsid w:val="00744F89"/>
    <w:rsid w:val="007B28C7"/>
    <w:rsid w:val="0081468B"/>
    <w:rsid w:val="00820B06"/>
    <w:rsid w:val="00915C12"/>
    <w:rsid w:val="00952BAC"/>
    <w:rsid w:val="00D87780"/>
    <w:rsid w:val="00E94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4425"/>
  <w15:chartTrackingRefBased/>
  <w15:docId w15:val="{84785F93-E0E6-4FDC-8E31-16442E35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541780"/>
    <w:pPr>
      <w:tabs>
        <w:tab w:val="center" w:pos="4680"/>
        <w:tab w:val="right" w:pos="9360"/>
      </w:tabs>
      <w:spacing w:line="240" w:lineRule="auto"/>
    </w:pPr>
  </w:style>
  <w:style w:type="character" w:customStyle="1" w:styleId="HeaderChar">
    <w:name w:val="Header Char"/>
    <w:basedOn w:val="DefaultParagraphFont"/>
    <w:link w:val="Header"/>
    <w:uiPriority w:val="99"/>
    <w:rsid w:val="00541780"/>
  </w:style>
  <w:style w:type="paragraph" w:styleId="Footer">
    <w:name w:val="footer"/>
    <w:basedOn w:val="Normal"/>
    <w:link w:val="FooterChar"/>
    <w:uiPriority w:val="99"/>
    <w:unhideWhenUsed/>
    <w:rsid w:val="00541780"/>
    <w:pPr>
      <w:tabs>
        <w:tab w:val="center" w:pos="4680"/>
        <w:tab w:val="right" w:pos="9360"/>
      </w:tabs>
      <w:spacing w:line="240" w:lineRule="auto"/>
    </w:pPr>
  </w:style>
  <w:style w:type="character" w:customStyle="1" w:styleId="FooterChar">
    <w:name w:val="Footer Char"/>
    <w:basedOn w:val="DefaultParagraphFont"/>
    <w:link w:val="Footer"/>
    <w:uiPriority w:val="99"/>
    <w:rsid w:val="00541780"/>
  </w:style>
  <w:style w:type="paragraph" w:styleId="Date">
    <w:name w:val="Date"/>
    <w:basedOn w:val="Normal"/>
    <w:next w:val="Normal"/>
    <w:link w:val="DateChar"/>
    <w:uiPriority w:val="99"/>
    <w:semiHidden/>
    <w:unhideWhenUsed/>
    <w:rsid w:val="00541780"/>
  </w:style>
  <w:style w:type="character" w:customStyle="1" w:styleId="DateChar">
    <w:name w:val="Date Char"/>
    <w:basedOn w:val="DefaultParagraphFont"/>
    <w:link w:val="Date"/>
    <w:uiPriority w:val="99"/>
    <w:semiHidden/>
    <w:rsid w:val="00541780"/>
  </w:style>
  <w:style w:type="paragraph" w:styleId="ListParagraph">
    <w:name w:val="List Paragraph"/>
    <w:basedOn w:val="Normal"/>
    <w:uiPriority w:val="34"/>
    <w:unhideWhenUsed/>
    <w:qFormat/>
    <w:rsid w:val="0054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s\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116</TotalTime>
  <Pages>6</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Rojas</dc:creator>
  <cp:lastModifiedBy>Christian Rojas</cp:lastModifiedBy>
  <cp:revision>1</cp:revision>
  <dcterms:created xsi:type="dcterms:W3CDTF">2021-06-23T19:24:00Z</dcterms:created>
  <dcterms:modified xsi:type="dcterms:W3CDTF">2021-06-23T21:20:00Z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